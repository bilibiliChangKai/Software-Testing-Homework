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1972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  <w:b/>
          <w:sz w:val="52"/>
          <w:szCs w:val="52"/>
        </w:rPr>
      </w:pPr>
      <w:r w:rsidRPr="004A48D0">
        <w:rPr>
          <w:rFonts w:ascii="SimSun" w:eastAsia="SimSun" w:hAnsi="SimSun" w:hint="eastAsia"/>
          <w:b/>
          <w:sz w:val="52"/>
          <w:szCs w:val="52"/>
        </w:rPr>
        <w:t xml:space="preserve">Homework </w:t>
      </w:r>
      <w:r w:rsidR="006E62AC">
        <w:rPr>
          <w:rFonts w:ascii="SimSun" w:eastAsia="SimSun" w:hAnsi="SimSun"/>
          <w:b/>
          <w:sz w:val="52"/>
          <w:szCs w:val="52"/>
        </w:rPr>
        <w:t>6</w:t>
      </w:r>
    </w:p>
    <w:p w14:paraId="6CA40BD2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胡子昂</w:t>
      </w:r>
    </w:p>
    <w:p w14:paraId="6C665639" w14:textId="77777777" w:rsidR="000C3005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15331111</w:t>
      </w:r>
    </w:p>
    <w:p w14:paraId="2D06A7F1" w14:textId="77777777" w:rsidR="0057034E" w:rsidRDefault="006E62AC" w:rsidP="006E62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分析第6列：</w:t>
      </w:r>
    </w:p>
    <w:p w14:paraId="73659D4B" w14:textId="77777777" w:rsidR="006E62AC" w:rsidRDefault="006E62AC" w:rsidP="006E62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输入条件：输入11010，表示C1售货机可找零，C2投入一元硬币，C4按下橙汁按钮。</w:t>
      </w:r>
    </w:p>
    <w:p w14:paraId="1C5030CC" w14:textId="77777777" w:rsidR="006E62AC" w:rsidRDefault="006E62AC" w:rsidP="006E62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输出条件：输出00110，表示E23退还五角硬币，E24送出橙汁饮料。</w:t>
      </w:r>
    </w:p>
    <w:p w14:paraId="4B6CC0F9" w14:textId="77777777" w:rsidR="006E62AC" w:rsidRDefault="006E62AC" w:rsidP="006E62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规则描述如下：</w:t>
      </w:r>
    </w:p>
    <w:p w14:paraId="2633F982" w14:textId="77777777" w:rsidR="006E62AC" w:rsidRPr="00585297" w:rsidRDefault="000D239E" w:rsidP="006E62AC">
      <w:pPr>
        <w:ind w:left="10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>T11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T1</m:t>
          </m:r>
          <m:r>
            <w:rPr>
              <w:rFonts w:ascii="Cambria Math" w:hAnsi="Cambria Math"/>
            </w:rPr>
            <m:t>3</m:t>
          </m:r>
        </m:oMath>
      </m:oMathPara>
    </w:p>
    <w:p w14:paraId="32F7BD07" w14:textId="77777777" w:rsidR="00307E55" w:rsidRPr="00585297" w:rsidRDefault="00307E55" w:rsidP="00307E55">
      <w:pPr>
        <w:ind w:left="10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⋀T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T1</m:t>
          </m:r>
          <m:r>
            <w:rPr>
              <w:rFonts w:ascii="Cambria Math" w:hAnsi="Cambria Math"/>
            </w:rPr>
            <m:t>1</m:t>
          </m:r>
        </m:oMath>
      </m:oMathPara>
    </w:p>
    <w:p w14:paraId="651B9659" w14:textId="77777777" w:rsidR="00307E55" w:rsidRPr="00585297" w:rsidRDefault="00307E55" w:rsidP="00307E55">
      <w:pPr>
        <w:ind w:left="10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C4⋁C5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T1</m:t>
          </m:r>
          <m:r>
            <w:rPr>
              <w:rFonts w:ascii="Cambria Math" w:hAnsi="Cambria Math"/>
            </w:rPr>
            <m:t>2</m:t>
          </m:r>
        </m:oMath>
      </m:oMathPara>
    </w:p>
    <w:p w14:paraId="6E63C83E" w14:textId="77777777" w:rsidR="00307E55" w:rsidRPr="00585297" w:rsidRDefault="00307E55" w:rsidP="00307E55">
      <w:pPr>
        <w:ind w:left="10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T13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T1</m:t>
          </m:r>
          <m:r>
            <w:rPr>
              <w:rFonts w:ascii="Cambria Math" w:hAnsi="Cambria Math"/>
            </w:rPr>
            <m:t>4</m:t>
          </m:r>
        </m:oMath>
      </m:oMathPara>
    </w:p>
    <w:p w14:paraId="0505F2A8" w14:textId="77777777" w:rsidR="00307E55" w:rsidRPr="00585297" w:rsidRDefault="00585297" w:rsidP="00307E55">
      <w:pPr>
        <w:ind w:left="10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E2</m:t>
          </m:r>
          <m:r>
            <w:rPr>
              <w:rFonts w:ascii="Cambria Math" w:hAnsi="Cambria Math"/>
            </w:rPr>
            <m:t>3</m:t>
          </m:r>
        </m:oMath>
      </m:oMathPara>
    </w:p>
    <w:p w14:paraId="503ABB85" w14:textId="77777777" w:rsidR="00307E55" w:rsidRPr="00585297" w:rsidRDefault="00307E55" w:rsidP="00307E55">
      <w:pPr>
        <w:ind w:left="10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C4</m:t>
          </m:r>
          <m:r>
            <w:rPr>
              <w:rFonts w:ascii="Cambria Math" w:hAnsi="Cambria Math"/>
            </w:rPr>
            <m:t>⋀T14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E2</m:t>
          </m:r>
          <m:r>
            <w:rPr>
              <w:rFonts w:ascii="Cambria Math" w:hAnsi="Cambria Math"/>
            </w:rPr>
            <m:t>4</m:t>
          </m:r>
        </m:oMath>
      </m:oMathPara>
    </w:p>
    <w:p w14:paraId="7838C8C3" w14:textId="77777777" w:rsidR="006E62AC" w:rsidRPr="006E62AC" w:rsidRDefault="006E62AC" w:rsidP="006E62AC">
      <w:pPr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 </m:t>
          </m:r>
        </m:oMath>
      </m:oMathPara>
    </w:p>
    <w:p w14:paraId="357ACCD0" w14:textId="77777777" w:rsidR="006E62AC" w:rsidRDefault="006E62AC" w:rsidP="006E6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分析第23列：</w:t>
      </w:r>
    </w:p>
    <w:p w14:paraId="431017A9" w14:textId="77777777" w:rsidR="00307E55" w:rsidRDefault="00307E55" w:rsidP="00307E5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输入条件：输入</w:t>
      </w:r>
      <w:r>
        <w:rPr>
          <w:rFonts w:hint="eastAsia"/>
        </w:rPr>
        <w:t>01001</w:t>
      </w:r>
      <w:r>
        <w:rPr>
          <w:rFonts w:hint="eastAsia"/>
        </w:rPr>
        <w:t>，表示</w:t>
      </w:r>
      <w:r w:rsidR="00585297">
        <w:rPr>
          <w:rFonts w:hint="eastAsia"/>
        </w:rPr>
        <w:t>～</w:t>
      </w:r>
      <w:r>
        <w:rPr>
          <w:rFonts w:hint="eastAsia"/>
        </w:rPr>
        <w:t>C1售货机</w:t>
      </w:r>
      <w:r w:rsidR="00585297">
        <w:rPr>
          <w:rFonts w:hint="eastAsia"/>
        </w:rPr>
        <w:t>不</w:t>
      </w:r>
      <w:r>
        <w:rPr>
          <w:rFonts w:hint="eastAsia"/>
        </w:rPr>
        <w:t>可找零，C2投入一元硬币，</w:t>
      </w:r>
      <w:r w:rsidR="00585297">
        <w:rPr>
          <w:rFonts w:hint="eastAsia"/>
        </w:rPr>
        <w:t>C5按下啤酒</w:t>
      </w:r>
      <w:r>
        <w:rPr>
          <w:rFonts w:hint="eastAsia"/>
        </w:rPr>
        <w:t>按钮。</w:t>
      </w:r>
    </w:p>
    <w:p w14:paraId="5B688EE7" w14:textId="77777777" w:rsidR="00307E55" w:rsidRDefault="00307E55" w:rsidP="00307E5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输出条件：输出</w:t>
      </w:r>
      <w:r w:rsidR="00585297">
        <w:rPr>
          <w:rFonts w:hint="eastAsia"/>
        </w:rPr>
        <w:t>1100</w:t>
      </w:r>
      <w:r>
        <w:rPr>
          <w:rFonts w:hint="eastAsia"/>
        </w:rPr>
        <w:t>0，表示</w:t>
      </w:r>
      <w:r w:rsidR="00585297">
        <w:rPr>
          <w:rFonts w:hint="eastAsia"/>
        </w:rPr>
        <w:t>E21售货机零钱找完灯亮</w:t>
      </w:r>
      <w:r>
        <w:rPr>
          <w:rFonts w:hint="eastAsia"/>
        </w:rPr>
        <w:t>，</w:t>
      </w:r>
      <w:r w:rsidR="00585297">
        <w:rPr>
          <w:rFonts w:hint="eastAsia"/>
        </w:rPr>
        <w:t>E22退还一元硬币</w:t>
      </w:r>
      <w:r>
        <w:rPr>
          <w:rFonts w:hint="eastAsia"/>
        </w:rPr>
        <w:t>。</w:t>
      </w:r>
    </w:p>
    <w:p w14:paraId="553F0BF5" w14:textId="77777777" w:rsidR="00307E55" w:rsidRDefault="00307E55" w:rsidP="00307E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规则描述如下：</w:t>
      </w:r>
    </w:p>
    <w:p w14:paraId="6EBAA040" w14:textId="77777777" w:rsidR="00307E55" w:rsidRPr="00307E55" w:rsidRDefault="00307E55" w:rsidP="00585297">
      <w:pPr>
        <w:ind w:left="1080"/>
        <w:jc w:val="center"/>
      </w:pPr>
      <m:oMathPara>
        <m:oMath>
          <m:r>
            <w:rPr>
              <w:rFonts w:ascii="Cambria Math" w:hAnsi="Cambria Math"/>
            </w:rPr>
            <m:t>C2⋀T12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T11</m:t>
          </m:r>
        </m:oMath>
      </m:oMathPara>
    </w:p>
    <w:p w14:paraId="08A2A6D2" w14:textId="77777777" w:rsidR="00307E55" w:rsidRPr="00307E55" w:rsidRDefault="00307E55" w:rsidP="00585297">
      <w:pPr>
        <w:ind w:left="1080"/>
        <w:jc w:val="center"/>
      </w:pPr>
      <m:oMathPara>
        <m:oMath>
          <m:r>
            <w:rPr>
              <w:rFonts w:ascii="Cambria Math" w:hAnsi="Cambria Math"/>
            </w:rPr>
            <m:t>C4⋁C5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T12</m:t>
          </m:r>
        </m:oMath>
      </m:oMathPara>
      <w:bookmarkStart w:id="0" w:name="_GoBack"/>
      <w:bookmarkEnd w:id="0"/>
    </w:p>
    <w:p w14:paraId="62E68B99" w14:textId="77777777" w:rsidR="00585297" w:rsidRDefault="00585297" w:rsidP="00585297">
      <w:pPr>
        <w:pStyle w:val="a3"/>
        <w:ind w:left="1080" w:firstLineChars="0" w:firstLine="0"/>
      </w:pPr>
      <m:oMathPara>
        <m:oMath>
          <m:r>
            <w:rPr>
              <w:rFonts w:ascii="Cambria Math" w:hAnsi="Cambria Math"/>
            </w:rPr>
            <m:t>~C1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E21</m:t>
          </m:r>
        </m:oMath>
      </m:oMathPara>
    </w:p>
    <w:p w14:paraId="41864718" w14:textId="77777777" w:rsidR="00585297" w:rsidRPr="00585297" w:rsidRDefault="00585297" w:rsidP="00585297">
      <w:pPr>
        <w:ind w:left="1080"/>
      </w:pPr>
      <m:oMathPara>
        <m:oMath>
          <m:r>
            <w:rPr>
              <w:rFonts w:ascii="Cambria Math" w:hAnsi="Cambria Math"/>
            </w:rPr>
            <m:t>~C1⋀T11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E22</m:t>
          </m:r>
        </m:oMath>
      </m:oMathPara>
    </w:p>
    <w:p w14:paraId="57624DBE" w14:textId="77777777" w:rsidR="00307E55" w:rsidRPr="006E62AC" w:rsidRDefault="00307E55" w:rsidP="00307E55">
      <w:pPr>
        <w:ind w:left="1080"/>
        <w:rPr>
          <w:rFonts w:ascii="Calibri" w:hAnsi="Calibri" w:cs="Calibri"/>
        </w:rPr>
      </w:pPr>
    </w:p>
    <w:p w14:paraId="714D4CAF" w14:textId="77777777" w:rsidR="00307E55" w:rsidRDefault="00307E55" w:rsidP="00307E55">
      <w:pPr>
        <w:pStyle w:val="a3"/>
        <w:ind w:left="360" w:firstLineChars="0" w:firstLine="0"/>
        <w:rPr>
          <w:rFonts w:hint="eastAsia"/>
        </w:rPr>
      </w:pPr>
    </w:p>
    <w:sectPr w:rsidR="00307E55" w:rsidSect="006E6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673C3"/>
    <w:multiLevelType w:val="hybridMultilevel"/>
    <w:tmpl w:val="33AA8004"/>
    <w:lvl w:ilvl="0" w:tplc="3E2228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6F5D9C"/>
    <w:multiLevelType w:val="hybridMultilevel"/>
    <w:tmpl w:val="B4CEC712"/>
    <w:lvl w:ilvl="0" w:tplc="DB4EE2C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234204E"/>
    <w:multiLevelType w:val="hybridMultilevel"/>
    <w:tmpl w:val="CDFCB10A"/>
    <w:lvl w:ilvl="0" w:tplc="CE3C4F4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AC"/>
    <w:rsid w:val="00092589"/>
    <w:rsid w:val="000B2879"/>
    <w:rsid w:val="000C3005"/>
    <w:rsid w:val="000D239E"/>
    <w:rsid w:val="001755BA"/>
    <w:rsid w:val="00307E55"/>
    <w:rsid w:val="0043698C"/>
    <w:rsid w:val="00585297"/>
    <w:rsid w:val="006E62AC"/>
    <w:rsid w:val="006E648C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C9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A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E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ziang/Library/Group%20Containers/UBF8T346G9.Office/User%20Content.localized/Templates.localized/ss2015_15331111_&#32993;&#23376;&#26114;_stmt_assign_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9D6A110-5A13-6144-A074-C32C331C0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ss2015_15331111_胡子昂_stmt_assign_X.dotx</Template>
  <TotalTime>91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2018-06-18T03:52:00Z</dcterms:created>
  <dcterms:modified xsi:type="dcterms:W3CDTF">2018-06-18T07:33:00Z</dcterms:modified>
</cp:coreProperties>
</file>