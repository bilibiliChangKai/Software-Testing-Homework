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D88FE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  <w:b/>
          <w:sz w:val="52"/>
          <w:szCs w:val="52"/>
        </w:rPr>
      </w:pPr>
      <w:r w:rsidRPr="004A48D0">
        <w:rPr>
          <w:rFonts w:ascii="SimSun" w:eastAsia="SimSun" w:hAnsi="SimSun" w:hint="eastAsia"/>
          <w:b/>
          <w:sz w:val="52"/>
          <w:szCs w:val="52"/>
        </w:rPr>
        <w:t xml:space="preserve">Homework </w:t>
      </w:r>
      <w:r w:rsidR="00453B99">
        <w:rPr>
          <w:rFonts w:ascii="SimSun" w:eastAsia="SimSun" w:hAnsi="SimSun"/>
          <w:b/>
          <w:sz w:val="52"/>
          <w:szCs w:val="52"/>
        </w:rPr>
        <w:t>8</w:t>
      </w:r>
    </w:p>
    <w:p w14:paraId="69ED47D8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胡子昂</w:t>
      </w:r>
    </w:p>
    <w:p w14:paraId="4EEA25ED" w14:textId="77777777" w:rsidR="000C3005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15331111</w:t>
      </w:r>
    </w:p>
    <w:p w14:paraId="07BDC3A0" w14:textId="77777777" w:rsidR="00453B99" w:rsidRPr="005F2DA8" w:rsidRDefault="00453B99" w:rsidP="00453B99">
      <w:pPr>
        <w:rPr>
          <w:rFonts w:eastAsiaTheme="minorHAnsi"/>
        </w:rPr>
      </w:pPr>
      <w:r>
        <w:tab/>
      </w:r>
      <w:r w:rsidRPr="005F2DA8">
        <w:rPr>
          <w:rFonts w:eastAsiaTheme="minorHAnsi" w:hint="eastAsia"/>
        </w:rPr>
        <w:t>根据等价类划分原则，输入类型可以划分为三个部分：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53B99" w:rsidRPr="005F2DA8" w14:paraId="3DADC7EB" w14:textId="77777777" w:rsidTr="00AE6BB5">
        <w:tc>
          <w:tcPr>
            <w:tcW w:w="2763" w:type="dxa"/>
            <w:vAlign w:val="center"/>
          </w:tcPr>
          <w:p w14:paraId="16069264" w14:textId="77777777" w:rsidR="00453B99" w:rsidRPr="005F2DA8" w:rsidRDefault="00453B99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输入类型</w:t>
            </w:r>
          </w:p>
        </w:tc>
        <w:tc>
          <w:tcPr>
            <w:tcW w:w="2763" w:type="dxa"/>
            <w:vAlign w:val="center"/>
          </w:tcPr>
          <w:p w14:paraId="152AC1D3" w14:textId="77777777" w:rsidR="00453B99" w:rsidRPr="005F2DA8" w:rsidRDefault="00453B99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有效等价类</w:t>
            </w:r>
          </w:p>
        </w:tc>
        <w:tc>
          <w:tcPr>
            <w:tcW w:w="2764" w:type="dxa"/>
            <w:vAlign w:val="center"/>
          </w:tcPr>
          <w:p w14:paraId="245A77AC" w14:textId="77777777" w:rsidR="00453B99" w:rsidRPr="005F2DA8" w:rsidRDefault="00453B99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无效等价类</w:t>
            </w:r>
          </w:p>
        </w:tc>
      </w:tr>
      <w:tr w:rsidR="00453B99" w:rsidRPr="005F2DA8" w14:paraId="15A8DDE4" w14:textId="77777777" w:rsidTr="00AE6BB5">
        <w:trPr>
          <w:trHeight w:val="160"/>
        </w:trPr>
        <w:tc>
          <w:tcPr>
            <w:tcW w:w="2763" w:type="dxa"/>
            <w:vMerge w:val="restart"/>
            <w:vAlign w:val="center"/>
          </w:tcPr>
          <w:p w14:paraId="4EDB5252" w14:textId="77777777" w:rsidR="00453B99" w:rsidRPr="005F2DA8" w:rsidRDefault="00453B99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输入变量数量</w:t>
            </w:r>
          </w:p>
        </w:tc>
        <w:tc>
          <w:tcPr>
            <w:tcW w:w="2763" w:type="dxa"/>
            <w:vMerge w:val="restart"/>
            <w:vAlign w:val="center"/>
          </w:tcPr>
          <w:p w14:paraId="4EF1E65C" w14:textId="77777777" w:rsidR="00453B99" w:rsidRPr="005F2DA8" w:rsidRDefault="00453B99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 w:hint="eastAsia"/>
              </w:rPr>
              <w:t>3</w:t>
            </w:r>
            <w:r w:rsidRPr="005F2DA8">
              <w:rPr>
                <w:rFonts w:eastAsiaTheme="minorHAnsi"/>
              </w:rPr>
              <w:t xml:space="preserve"> (1)</w:t>
            </w:r>
          </w:p>
        </w:tc>
        <w:tc>
          <w:tcPr>
            <w:tcW w:w="2764" w:type="dxa"/>
            <w:vAlign w:val="center"/>
          </w:tcPr>
          <w:p w14:paraId="311F37B5" w14:textId="77777777" w:rsidR="00453B99" w:rsidRPr="005F2DA8" w:rsidRDefault="00453B99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&lt;3 (2)</w:t>
            </w:r>
          </w:p>
        </w:tc>
      </w:tr>
      <w:tr w:rsidR="00453B99" w:rsidRPr="005F2DA8" w14:paraId="104E3DFD" w14:textId="77777777" w:rsidTr="00AE6BB5">
        <w:trPr>
          <w:trHeight w:val="159"/>
        </w:trPr>
        <w:tc>
          <w:tcPr>
            <w:tcW w:w="2763" w:type="dxa"/>
            <w:vMerge/>
            <w:vAlign w:val="center"/>
          </w:tcPr>
          <w:p w14:paraId="0A554414" w14:textId="77777777" w:rsidR="00453B99" w:rsidRPr="005F2DA8" w:rsidRDefault="00453B99" w:rsidP="00AE6BB5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2763" w:type="dxa"/>
            <w:vMerge/>
            <w:vAlign w:val="center"/>
          </w:tcPr>
          <w:p w14:paraId="04217B5A" w14:textId="77777777" w:rsidR="00453B99" w:rsidRPr="005F2DA8" w:rsidRDefault="00453B99" w:rsidP="00AE6BB5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2764" w:type="dxa"/>
            <w:vAlign w:val="center"/>
          </w:tcPr>
          <w:p w14:paraId="1385D522" w14:textId="77777777" w:rsidR="00453B99" w:rsidRPr="005F2DA8" w:rsidRDefault="00453B99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&gt;3 (3)</w:t>
            </w:r>
          </w:p>
        </w:tc>
      </w:tr>
      <w:tr w:rsidR="00453B99" w:rsidRPr="005F2DA8" w14:paraId="3690DB47" w14:textId="77777777" w:rsidTr="00AE6BB5">
        <w:tc>
          <w:tcPr>
            <w:tcW w:w="2763" w:type="dxa"/>
            <w:vAlign w:val="center"/>
          </w:tcPr>
          <w:p w14:paraId="24ACD513" w14:textId="24A462C8" w:rsidR="00453B99" w:rsidRPr="005F2DA8" w:rsidRDefault="00C914C4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输入变量的类型</w:t>
            </w:r>
          </w:p>
        </w:tc>
        <w:tc>
          <w:tcPr>
            <w:tcW w:w="2763" w:type="dxa"/>
            <w:vAlign w:val="center"/>
          </w:tcPr>
          <w:p w14:paraId="1576FC4B" w14:textId="4D0DFE94" w:rsidR="00453B99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 w:hint="eastAsia"/>
              </w:rPr>
              <w:t>整数</w:t>
            </w:r>
            <w:r w:rsidRPr="005F2DA8">
              <w:rPr>
                <w:rFonts w:eastAsiaTheme="minorHAnsi"/>
              </w:rPr>
              <w:t xml:space="preserve"> (4)</w:t>
            </w:r>
          </w:p>
        </w:tc>
        <w:tc>
          <w:tcPr>
            <w:tcW w:w="2764" w:type="dxa"/>
            <w:vAlign w:val="center"/>
          </w:tcPr>
          <w:p w14:paraId="10B97A2D" w14:textId="3F3CBD1A" w:rsidR="00453B99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 w:hint="eastAsia"/>
              </w:rPr>
              <w:t>非整数</w:t>
            </w:r>
            <w:r w:rsidRPr="005F2DA8">
              <w:rPr>
                <w:rFonts w:eastAsiaTheme="minorHAnsi"/>
              </w:rPr>
              <w:t xml:space="preserve"> (5)</w:t>
            </w:r>
          </w:p>
        </w:tc>
      </w:tr>
      <w:tr w:rsidR="00C914C4" w:rsidRPr="005F2DA8" w14:paraId="31DB2533" w14:textId="77777777" w:rsidTr="00AE6BB5">
        <w:trPr>
          <w:trHeight w:val="160"/>
        </w:trPr>
        <w:tc>
          <w:tcPr>
            <w:tcW w:w="2763" w:type="dxa"/>
            <w:vMerge w:val="restart"/>
            <w:vAlign w:val="center"/>
          </w:tcPr>
          <w:p w14:paraId="6E38FED8" w14:textId="4C9D33C7" w:rsidR="00C914C4" w:rsidRPr="005F2DA8" w:rsidRDefault="00C914C4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year的值</w:t>
            </w:r>
          </w:p>
        </w:tc>
        <w:tc>
          <w:tcPr>
            <w:tcW w:w="2763" w:type="dxa"/>
            <w:vMerge w:val="restart"/>
            <w:vAlign w:val="center"/>
          </w:tcPr>
          <w:p w14:paraId="1B958C52" w14:textId="0A7C20C3" w:rsidR="00C914C4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1912 &lt;= y &lt;= 2050</w:t>
            </w:r>
            <w:r w:rsidR="005F2DA8" w:rsidRPr="005F2DA8">
              <w:rPr>
                <w:rFonts w:eastAsiaTheme="minorHAnsi"/>
              </w:rPr>
              <w:t xml:space="preserve"> (6)</w:t>
            </w:r>
          </w:p>
        </w:tc>
        <w:tc>
          <w:tcPr>
            <w:tcW w:w="2764" w:type="dxa"/>
            <w:vAlign w:val="center"/>
          </w:tcPr>
          <w:p w14:paraId="5334F656" w14:textId="70F536A8" w:rsidR="00C914C4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y</w:t>
            </w:r>
            <w:r w:rsidRPr="005F2DA8">
              <w:rPr>
                <w:rFonts w:eastAsiaTheme="minorHAnsi" w:hint="eastAsia"/>
              </w:rPr>
              <w:t xml:space="preserve"> </w:t>
            </w:r>
            <w:r w:rsidRPr="005F2DA8">
              <w:rPr>
                <w:rFonts w:eastAsiaTheme="minorHAnsi"/>
              </w:rPr>
              <w:t>&lt; 1912</w:t>
            </w:r>
            <w:r w:rsidR="005F2DA8" w:rsidRPr="005F2DA8">
              <w:rPr>
                <w:rFonts w:eastAsiaTheme="minorHAnsi"/>
              </w:rPr>
              <w:t xml:space="preserve"> (7)</w:t>
            </w:r>
          </w:p>
        </w:tc>
      </w:tr>
      <w:tr w:rsidR="00C914C4" w:rsidRPr="005F2DA8" w14:paraId="037E0869" w14:textId="77777777" w:rsidTr="00AE6BB5">
        <w:trPr>
          <w:trHeight w:val="159"/>
        </w:trPr>
        <w:tc>
          <w:tcPr>
            <w:tcW w:w="2763" w:type="dxa"/>
            <w:vMerge/>
            <w:vAlign w:val="center"/>
          </w:tcPr>
          <w:p w14:paraId="0E1F7863" w14:textId="77777777" w:rsidR="00C914C4" w:rsidRPr="005F2DA8" w:rsidRDefault="00C914C4" w:rsidP="00AE6BB5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2763" w:type="dxa"/>
            <w:vMerge/>
            <w:vAlign w:val="center"/>
          </w:tcPr>
          <w:p w14:paraId="685A1E24" w14:textId="77777777" w:rsidR="00C914C4" w:rsidRPr="005F2DA8" w:rsidRDefault="00C914C4" w:rsidP="00AE6BB5">
            <w:pPr>
              <w:jc w:val="center"/>
              <w:rPr>
                <w:rFonts w:eastAsiaTheme="minorHAnsi"/>
              </w:rPr>
            </w:pPr>
          </w:p>
        </w:tc>
        <w:tc>
          <w:tcPr>
            <w:tcW w:w="2764" w:type="dxa"/>
            <w:vAlign w:val="center"/>
          </w:tcPr>
          <w:p w14:paraId="64434369" w14:textId="23C5C89D" w:rsidR="00C914C4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y &gt; 2050</w:t>
            </w:r>
            <w:r w:rsidR="005F2DA8" w:rsidRPr="005F2DA8">
              <w:rPr>
                <w:rFonts w:eastAsiaTheme="minorHAnsi"/>
              </w:rPr>
              <w:t xml:space="preserve"> (8)</w:t>
            </w:r>
          </w:p>
        </w:tc>
      </w:tr>
      <w:tr w:rsidR="00C914C4" w:rsidRPr="005F2DA8" w14:paraId="6DC4A9A7" w14:textId="77777777" w:rsidTr="00AE6BB5">
        <w:trPr>
          <w:trHeight w:val="160"/>
        </w:trPr>
        <w:tc>
          <w:tcPr>
            <w:tcW w:w="2763" w:type="dxa"/>
            <w:vMerge w:val="restart"/>
            <w:vAlign w:val="center"/>
          </w:tcPr>
          <w:p w14:paraId="1A550F52" w14:textId="510C67EC" w:rsidR="00C914C4" w:rsidRPr="005F2DA8" w:rsidRDefault="00C914C4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month的值</w:t>
            </w:r>
          </w:p>
        </w:tc>
        <w:tc>
          <w:tcPr>
            <w:tcW w:w="2763" w:type="dxa"/>
            <w:vMerge w:val="restart"/>
            <w:vAlign w:val="center"/>
          </w:tcPr>
          <w:p w14:paraId="4C398ED6" w14:textId="3043EECC" w:rsidR="00C914C4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1 &lt;= m &lt;= 12</w:t>
            </w:r>
            <w:r w:rsidR="005F2DA8" w:rsidRPr="005F2DA8">
              <w:rPr>
                <w:rFonts w:eastAsiaTheme="minorHAnsi"/>
              </w:rPr>
              <w:t xml:space="preserve"> (9)</w:t>
            </w:r>
          </w:p>
        </w:tc>
        <w:tc>
          <w:tcPr>
            <w:tcW w:w="2764" w:type="dxa"/>
            <w:vAlign w:val="center"/>
          </w:tcPr>
          <w:p w14:paraId="57297D9C" w14:textId="0A8031F8" w:rsidR="00C914C4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m &lt; 1</w:t>
            </w:r>
            <w:r w:rsidR="005F2DA8" w:rsidRPr="005F2DA8">
              <w:rPr>
                <w:rFonts w:eastAsiaTheme="minorHAnsi"/>
              </w:rPr>
              <w:t xml:space="preserve"> (10)</w:t>
            </w:r>
          </w:p>
        </w:tc>
      </w:tr>
      <w:tr w:rsidR="00C914C4" w:rsidRPr="005F2DA8" w14:paraId="6EF79B28" w14:textId="77777777" w:rsidTr="00AE6BB5">
        <w:trPr>
          <w:trHeight w:val="159"/>
        </w:trPr>
        <w:tc>
          <w:tcPr>
            <w:tcW w:w="2763" w:type="dxa"/>
            <w:vMerge/>
            <w:vAlign w:val="center"/>
          </w:tcPr>
          <w:p w14:paraId="00CD7A0A" w14:textId="77777777" w:rsidR="00C914C4" w:rsidRPr="005F2DA8" w:rsidRDefault="00C914C4" w:rsidP="00AE6BB5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2763" w:type="dxa"/>
            <w:vMerge/>
            <w:vAlign w:val="center"/>
          </w:tcPr>
          <w:p w14:paraId="65CF74C6" w14:textId="77777777" w:rsidR="00C914C4" w:rsidRPr="005F2DA8" w:rsidRDefault="00C914C4" w:rsidP="00AE6BB5">
            <w:pPr>
              <w:jc w:val="center"/>
              <w:rPr>
                <w:rFonts w:eastAsiaTheme="minorHAnsi"/>
              </w:rPr>
            </w:pPr>
          </w:p>
        </w:tc>
        <w:tc>
          <w:tcPr>
            <w:tcW w:w="2764" w:type="dxa"/>
            <w:vAlign w:val="center"/>
          </w:tcPr>
          <w:p w14:paraId="62BFB109" w14:textId="55F5684B" w:rsidR="00C914C4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m &gt; 12</w:t>
            </w:r>
            <w:r w:rsidR="005F2DA8" w:rsidRPr="005F2DA8">
              <w:rPr>
                <w:rFonts w:eastAsiaTheme="minorHAnsi"/>
              </w:rPr>
              <w:t xml:space="preserve"> (11)</w:t>
            </w:r>
          </w:p>
        </w:tc>
      </w:tr>
      <w:tr w:rsidR="00C914C4" w:rsidRPr="005F2DA8" w14:paraId="60064D7A" w14:textId="77777777" w:rsidTr="00AE6BB5">
        <w:trPr>
          <w:trHeight w:val="160"/>
        </w:trPr>
        <w:tc>
          <w:tcPr>
            <w:tcW w:w="2763" w:type="dxa"/>
            <w:vMerge w:val="restart"/>
            <w:vAlign w:val="center"/>
          </w:tcPr>
          <w:p w14:paraId="56CCB1DF" w14:textId="4F11B239" w:rsidR="00C914C4" w:rsidRPr="005F2DA8" w:rsidRDefault="00C914C4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day的值</w:t>
            </w:r>
          </w:p>
        </w:tc>
        <w:tc>
          <w:tcPr>
            <w:tcW w:w="2763" w:type="dxa"/>
            <w:vMerge w:val="restart"/>
            <w:vAlign w:val="center"/>
          </w:tcPr>
          <w:p w14:paraId="05D09B25" w14:textId="4D9973A8" w:rsidR="00C914C4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1 &lt;= d &lt;= 31</w:t>
            </w:r>
            <w:r w:rsidR="005F2DA8" w:rsidRPr="005F2DA8">
              <w:rPr>
                <w:rFonts w:eastAsiaTheme="minorHAnsi"/>
              </w:rPr>
              <w:t xml:space="preserve"> (12)</w:t>
            </w:r>
          </w:p>
        </w:tc>
        <w:tc>
          <w:tcPr>
            <w:tcW w:w="2764" w:type="dxa"/>
            <w:vAlign w:val="center"/>
          </w:tcPr>
          <w:p w14:paraId="2EDC99D5" w14:textId="24BFCD98" w:rsidR="00C914C4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d &lt; 1</w:t>
            </w:r>
            <w:r w:rsidR="005F2DA8" w:rsidRPr="005F2DA8">
              <w:rPr>
                <w:rFonts w:eastAsiaTheme="minorHAnsi"/>
              </w:rPr>
              <w:t xml:space="preserve"> (13)</w:t>
            </w:r>
          </w:p>
        </w:tc>
      </w:tr>
      <w:tr w:rsidR="00C914C4" w:rsidRPr="005F2DA8" w14:paraId="4730D6DB" w14:textId="77777777" w:rsidTr="00AE6BB5">
        <w:trPr>
          <w:trHeight w:val="590"/>
        </w:trPr>
        <w:tc>
          <w:tcPr>
            <w:tcW w:w="2763" w:type="dxa"/>
            <w:vMerge/>
            <w:vAlign w:val="center"/>
          </w:tcPr>
          <w:p w14:paraId="786EB983" w14:textId="77777777" w:rsidR="00C914C4" w:rsidRPr="005F2DA8" w:rsidRDefault="00C914C4" w:rsidP="00AE6BB5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2763" w:type="dxa"/>
            <w:vMerge/>
            <w:vAlign w:val="center"/>
          </w:tcPr>
          <w:p w14:paraId="4ACFCBED" w14:textId="77777777" w:rsidR="00C914C4" w:rsidRPr="005F2DA8" w:rsidRDefault="00C914C4" w:rsidP="00AE6BB5">
            <w:pPr>
              <w:jc w:val="center"/>
              <w:rPr>
                <w:rFonts w:eastAsiaTheme="minorHAnsi"/>
              </w:rPr>
            </w:pPr>
          </w:p>
        </w:tc>
        <w:tc>
          <w:tcPr>
            <w:tcW w:w="2764" w:type="dxa"/>
            <w:vAlign w:val="center"/>
          </w:tcPr>
          <w:p w14:paraId="20CF2E53" w14:textId="02CBE74D" w:rsidR="00C914C4" w:rsidRPr="005F2DA8" w:rsidRDefault="00C914C4" w:rsidP="00AE6BB5">
            <w:pPr>
              <w:jc w:val="center"/>
              <w:rPr>
                <w:rFonts w:eastAsiaTheme="minorHAnsi"/>
              </w:rPr>
            </w:pPr>
            <w:r w:rsidRPr="005F2DA8">
              <w:rPr>
                <w:rFonts w:eastAsiaTheme="minorHAnsi"/>
              </w:rPr>
              <w:t>d &gt; 31</w:t>
            </w:r>
            <w:r w:rsidR="005F2DA8" w:rsidRPr="005F2DA8">
              <w:rPr>
                <w:rFonts w:eastAsiaTheme="minorHAnsi"/>
              </w:rPr>
              <w:t xml:space="preserve"> (14)</w:t>
            </w:r>
          </w:p>
        </w:tc>
      </w:tr>
      <w:tr w:rsidR="00C914C4" w:rsidRPr="005F2DA8" w14:paraId="5C75EAFD" w14:textId="77777777" w:rsidTr="00AE6BB5">
        <w:trPr>
          <w:trHeight w:val="590"/>
        </w:trPr>
        <w:tc>
          <w:tcPr>
            <w:tcW w:w="2763" w:type="dxa"/>
            <w:vAlign w:val="center"/>
          </w:tcPr>
          <w:p w14:paraId="73723E59" w14:textId="6682BB0B" w:rsidR="00C914C4" w:rsidRPr="005F2DA8" w:rsidRDefault="00C914C4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d</w:t>
            </w:r>
            <w:r w:rsidRPr="005F2DA8">
              <w:rPr>
                <w:rFonts w:eastAsiaTheme="minorHAnsi"/>
              </w:rPr>
              <w:t>ay</w:t>
            </w:r>
            <w:r w:rsidRPr="005F2DA8">
              <w:rPr>
                <w:rFonts w:eastAsiaTheme="minorHAnsi" w:hint="eastAsia"/>
              </w:rPr>
              <w:t>和month的关系</w:t>
            </w:r>
          </w:p>
        </w:tc>
        <w:tc>
          <w:tcPr>
            <w:tcW w:w="2763" w:type="dxa"/>
            <w:vAlign w:val="center"/>
          </w:tcPr>
          <w:p w14:paraId="00CEDD66" w14:textId="1DBAD6B1" w:rsidR="00C914C4" w:rsidRPr="005F2DA8" w:rsidRDefault="00C914C4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当m = 4</w:t>
            </w:r>
            <w:r w:rsidRPr="005F2DA8">
              <w:rPr>
                <w:rFonts w:eastAsiaTheme="minorHAnsi"/>
              </w:rPr>
              <w:t>, 6, 9, 11</w:t>
            </w:r>
            <w:r w:rsidRPr="005F2DA8">
              <w:rPr>
                <w:rFonts w:eastAsiaTheme="minorHAnsi" w:hint="eastAsia"/>
              </w:rPr>
              <w:t>时，</w:t>
            </w:r>
            <w:r w:rsidRPr="005F2DA8">
              <w:rPr>
                <w:rFonts w:eastAsiaTheme="minorHAnsi"/>
              </w:rPr>
              <w:t>d &lt;= 30</w:t>
            </w:r>
            <w:r w:rsidRPr="005F2DA8">
              <w:rPr>
                <w:rFonts w:eastAsiaTheme="minorHAnsi" w:hint="eastAsia"/>
              </w:rPr>
              <w:t>，当m</w:t>
            </w:r>
            <w:r w:rsidRPr="005F2DA8">
              <w:rPr>
                <w:rFonts w:eastAsiaTheme="minorHAnsi"/>
              </w:rPr>
              <w:t xml:space="preserve"> = 2</w:t>
            </w:r>
            <w:r w:rsidRPr="005F2DA8">
              <w:rPr>
                <w:rFonts w:eastAsiaTheme="minorHAnsi" w:hint="eastAsia"/>
              </w:rPr>
              <w:t>时，d</w:t>
            </w:r>
            <w:r w:rsidRPr="005F2DA8">
              <w:rPr>
                <w:rFonts w:eastAsiaTheme="minorHAnsi"/>
              </w:rPr>
              <w:t xml:space="preserve"> &lt;= 2</w:t>
            </w:r>
            <w:r w:rsidR="009C5112" w:rsidRPr="005F2DA8">
              <w:rPr>
                <w:rFonts w:eastAsiaTheme="minorHAnsi"/>
              </w:rPr>
              <w:t>9</w:t>
            </w:r>
            <w:r w:rsidR="005F2DA8" w:rsidRPr="005F2DA8">
              <w:rPr>
                <w:rFonts w:eastAsiaTheme="minorHAnsi"/>
              </w:rPr>
              <w:t xml:space="preserve"> (15)</w:t>
            </w:r>
          </w:p>
        </w:tc>
        <w:tc>
          <w:tcPr>
            <w:tcW w:w="2764" w:type="dxa"/>
            <w:vAlign w:val="center"/>
          </w:tcPr>
          <w:p w14:paraId="1B105412" w14:textId="3DAFD208" w:rsidR="00C914C4" w:rsidRPr="005F2DA8" w:rsidRDefault="00C914C4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当m = 4</w:t>
            </w:r>
            <w:r w:rsidRPr="005F2DA8">
              <w:rPr>
                <w:rFonts w:eastAsiaTheme="minorHAnsi"/>
              </w:rPr>
              <w:t>, 6, 9, 11</w:t>
            </w:r>
            <w:r w:rsidRPr="005F2DA8">
              <w:rPr>
                <w:rFonts w:eastAsiaTheme="minorHAnsi" w:hint="eastAsia"/>
              </w:rPr>
              <w:t>时，</w:t>
            </w:r>
            <w:r w:rsidRPr="005F2DA8">
              <w:rPr>
                <w:rFonts w:eastAsiaTheme="minorHAnsi"/>
              </w:rPr>
              <w:t>d &gt;</w:t>
            </w:r>
            <w:r w:rsidRPr="005F2DA8">
              <w:rPr>
                <w:rFonts w:eastAsiaTheme="minorHAnsi"/>
              </w:rPr>
              <w:t xml:space="preserve"> 30</w:t>
            </w:r>
            <w:r w:rsidRPr="005F2DA8">
              <w:rPr>
                <w:rFonts w:eastAsiaTheme="minorHAnsi" w:hint="eastAsia"/>
              </w:rPr>
              <w:t>，当m</w:t>
            </w:r>
            <w:r w:rsidRPr="005F2DA8">
              <w:rPr>
                <w:rFonts w:eastAsiaTheme="minorHAnsi"/>
              </w:rPr>
              <w:t xml:space="preserve"> = 2</w:t>
            </w:r>
            <w:r w:rsidRPr="005F2DA8">
              <w:rPr>
                <w:rFonts w:eastAsiaTheme="minorHAnsi" w:hint="eastAsia"/>
              </w:rPr>
              <w:t>时，d</w:t>
            </w:r>
            <w:r w:rsidRPr="005F2DA8">
              <w:rPr>
                <w:rFonts w:eastAsiaTheme="minorHAnsi"/>
              </w:rPr>
              <w:t xml:space="preserve"> &gt;</w:t>
            </w:r>
            <w:r w:rsidRPr="005F2DA8">
              <w:rPr>
                <w:rFonts w:eastAsiaTheme="minorHAnsi"/>
              </w:rPr>
              <w:t xml:space="preserve"> 2</w:t>
            </w:r>
            <w:r w:rsidR="009C5112" w:rsidRPr="005F2DA8">
              <w:rPr>
                <w:rFonts w:eastAsiaTheme="minorHAnsi"/>
              </w:rPr>
              <w:t>9</w:t>
            </w:r>
            <w:r w:rsidR="005F2DA8" w:rsidRPr="005F2DA8">
              <w:rPr>
                <w:rFonts w:eastAsiaTheme="minorHAnsi"/>
              </w:rPr>
              <w:t xml:space="preserve"> (16)</w:t>
            </w:r>
          </w:p>
        </w:tc>
      </w:tr>
      <w:tr w:rsidR="00C914C4" w:rsidRPr="005F2DA8" w14:paraId="4778DF39" w14:textId="77777777" w:rsidTr="00AE6BB5">
        <w:trPr>
          <w:trHeight w:val="590"/>
        </w:trPr>
        <w:tc>
          <w:tcPr>
            <w:tcW w:w="2763" w:type="dxa"/>
            <w:vAlign w:val="center"/>
          </w:tcPr>
          <w:p w14:paraId="06B746A9" w14:textId="5513E088" w:rsidR="00C914C4" w:rsidRPr="005F2DA8" w:rsidRDefault="00C914C4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d</w:t>
            </w:r>
            <w:r w:rsidRPr="005F2DA8">
              <w:rPr>
                <w:rFonts w:eastAsiaTheme="minorHAnsi"/>
              </w:rPr>
              <w:t>ay</w:t>
            </w:r>
            <w:r w:rsidRPr="005F2DA8">
              <w:rPr>
                <w:rFonts w:eastAsiaTheme="minorHAnsi" w:hint="eastAsia"/>
              </w:rPr>
              <w:t>和闰年的关系</w:t>
            </w:r>
          </w:p>
        </w:tc>
        <w:tc>
          <w:tcPr>
            <w:tcW w:w="2763" w:type="dxa"/>
            <w:vAlign w:val="center"/>
          </w:tcPr>
          <w:p w14:paraId="401E685C" w14:textId="540E9781" w:rsidR="00C914C4" w:rsidRPr="005F2DA8" w:rsidRDefault="00BB5150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当y不为闰年</w:t>
            </w:r>
            <w:r w:rsidR="00AE6BB5">
              <w:rPr>
                <w:rFonts w:eastAsiaTheme="minorHAnsi" w:hint="eastAsia"/>
              </w:rPr>
              <w:t>，m = 2</w:t>
            </w:r>
            <w:r w:rsidRPr="005F2DA8">
              <w:rPr>
                <w:rFonts w:eastAsiaTheme="minorHAnsi" w:hint="eastAsia"/>
              </w:rPr>
              <w:t>时，</w:t>
            </w:r>
            <w:r w:rsidRPr="005F2DA8">
              <w:rPr>
                <w:rFonts w:eastAsiaTheme="minorHAnsi"/>
              </w:rPr>
              <w:t>d &lt;= 28</w:t>
            </w:r>
            <w:r w:rsidR="005F2DA8" w:rsidRPr="005F2DA8">
              <w:rPr>
                <w:rFonts w:eastAsiaTheme="minorHAnsi"/>
              </w:rPr>
              <w:t xml:space="preserve"> (17)</w:t>
            </w:r>
          </w:p>
        </w:tc>
        <w:tc>
          <w:tcPr>
            <w:tcW w:w="2764" w:type="dxa"/>
            <w:vAlign w:val="center"/>
          </w:tcPr>
          <w:p w14:paraId="69965647" w14:textId="3B897DE3" w:rsidR="00C914C4" w:rsidRPr="005F2DA8" w:rsidRDefault="00BB5150" w:rsidP="00AE6BB5">
            <w:pPr>
              <w:jc w:val="center"/>
              <w:rPr>
                <w:rFonts w:eastAsiaTheme="minorHAnsi" w:hint="eastAsia"/>
              </w:rPr>
            </w:pPr>
            <w:r w:rsidRPr="005F2DA8">
              <w:rPr>
                <w:rFonts w:eastAsiaTheme="minorHAnsi" w:hint="eastAsia"/>
              </w:rPr>
              <w:t>当y不为闰年</w:t>
            </w:r>
            <w:r w:rsidR="00AE6BB5">
              <w:rPr>
                <w:rFonts w:eastAsiaTheme="minorHAnsi" w:hint="eastAsia"/>
              </w:rPr>
              <w:t>，m = 2</w:t>
            </w:r>
            <w:r w:rsidR="00AE6BB5" w:rsidRPr="005F2DA8">
              <w:rPr>
                <w:rFonts w:eastAsiaTheme="minorHAnsi" w:hint="eastAsia"/>
              </w:rPr>
              <w:t>时</w:t>
            </w:r>
            <w:r w:rsidRPr="005F2DA8">
              <w:rPr>
                <w:rFonts w:eastAsiaTheme="minorHAnsi" w:hint="eastAsia"/>
              </w:rPr>
              <w:t>，</w:t>
            </w:r>
            <w:r w:rsidRPr="005F2DA8">
              <w:rPr>
                <w:rFonts w:eastAsiaTheme="minorHAnsi"/>
              </w:rPr>
              <w:t xml:space="preserve">d </w:t>
            </w:r>
            <w:r w:rsidRPr="005F2DA8">
              <w:rPr>
                <w:rFonts w:eastAsiaTheme="minorHAnsi"/>
              </w:rPr>
              <w:t>= 29</w:t>
            </w:r>
            <w:r w:rsidR="005F2DA8" w:rsidRPr="005F2DA8">
              <w:rPr>
                <w:rFonts w:eastAsiaTheme="minorHAnsi"/>
              </w:rPr>
              <w:t xml:space="preserve"> (18)</w:t>
            </w:r>
          </w:p>
        </w:tc>
      </w:tr>
    </w:tbl>
    <w:p w14:paraId="3F2ED4D8" w14:textId="1DC92BF7" w:rsidR="0057034E" w:rsidRDefault="005F2DA8" w:rsidP="005F2DA8">
      <w:pPr>
        <w:pStyle w:val="a3"/>
        <w:numPr>
          <w:ilvl w:val="0"/>
          <w:numId w:val="4"/>
        </w:numPr>
        <w:ind w:firstLineChars="0"/>
        <w:rPr>
          <w:rFonts w:eastAsiaTheme="minorHAnsi" w:hint="eastAsia"/>
        </w:rPr>
      </w:pPr>
      <w:r w:rsidRPr="005F2DA8">
        <w:rPr>
          <w:rFonts w:eastAsiaTheme="minorHAnsi" w:hint="eastAsia"/>
        </w:rPr>
        <w:t>弱一般等价类测试样例：</w:t>
      </w:r>
    </w:p>
    <w:p w14:paraId="111B05ED" w14:textId="7024BFDC" w:rsidR="005F2DA8" w:rsidRDefault="00AE6BB5" w:rsidP="005F2DA8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/>
        </w:rPr>
        <w:t>(y, m, d) = (</w:t>
      </w:r>
      <w:r>
        <w:rPr>
          <w:rFonts w:eastAsiaTheme="minorHAnsi" w:hint="eastAsia"/>
        </w:rPr>
        <w:t>2000</w:t>
      </w:r>
      <w:r>
        <w:rPr>
          <w:rFonts w:eastAsiaTheme="minorHAnsi"/>
        </w:rPr>
        <w:t>, 3, 30)</w:t>
      </w:r>
    </w:p>
    <w:p w14:paraId="7677D9FE" w14:textId="1E2BD01B" w:rsidR="005F2DA8" w:rsidRDefault="00AE6BB5" w:rsidP="00AE6BB5">
      <w:pPr>
        <w:pStyle w:val="a3"/>
        <w:ind w:left="360" w:firstLineChars="0" w:firstLine="0"/>
        <w:rPr>
          <w:rFonts w:eastAsiaTheme="minorHAnsi" w:hint="eastAsia"/>
        </w:rPr>
      </w:pPr>
      <w:r>
        <w:rPr>
          <w:rFonts w:eastAsiaTheme="minorHAnsi" w:hint="eastAsia"/>
        </w:rPr>
        <w:t>覆盖</w:t>
      </w:r>
      <w:r>
        <w:rPr>
          <w:rFonts w:eastAsiaTheme="minorHAnsi"/>
        </w:rPr>
        <w:t>(1), (4), (6), (9), (12), (15), (17)</w:t>
      </w:r>
    </w:p>
    <w:p w14:paraId="11DB4BB1" w14:textId="49E295C4" w:rsidR="00AE6BB5" w:rsidRDefault="00AE6BB5" w:rsidP="00AE6BB5">
      <w:pPr>
        <w:pStyle w:val="a3"/>
        <w:numPr>
          <w:ilvl w:val="0"/>
          <w:numId w:val="4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强</w:t>
      </w:r>
      <w:r w:rsidRPr="005F2DA8">
        <w:rPr>
          <w:rFonts w:eastAsiaTheme="minorHAnsi" w:hint="eastAsia"/>
        </w:rPr>
        <w:t>一般等价类测试样例：</w:t>
      </w:r>
    </w:p>
    <w:p w14:paraId="7C7A6991" w14:textId="77777777" w:rsidR="00AE6BB5" w:rsidRDefault="00AE6BB5" w:rsidP="00AE6BB5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/>
        </w:rPr>
        <w:t>(y, m, d) = (</w:t>
      </w:r>
      <w:r>
        <w:rPr>
          <w:rFonts w:eastAsiaTheme="minorHAnsi" w:hint="eastAsia"/>
        </w:rPr>
        <w:t>2000</w:t>
      </w:r>
      <w:r>
        <w:rPr>
          <w:rFonts w:eastAsiaTheme="minorHAnsi"/>
        </w:rPr>
        <w:t>, 3, 30)</w:t>
      </w:r>
    </w:p>
    <w:p w14:paraId="53F1C0B3" w14:textId="61DC15F6" w:rsidR="00AE6BB5" w:rsidRDefault="00AE6BB5" w:rsidP="00AE6BB5">
      <w:pPr>
        <w:pStyle w:val="a3"/>
        <w:ind w:left="360" w:firstLineChars="0" w:firstLine="0"/>
        <w:rPr>
          <w:rFonts w:eastAsiaTheme="minorHAnsi" w:hint="eastAsia"/>
        </w:rPr>
      </w:pPr>
      <w:r>
        <w:rPr>
          <w:rFonts w:eastAsiaTheme="minorHAnsi" w:hint="eastAsia"/>
        </w:rPr>
        <w:t>覆盖</w:t>
      </w:r>
      <w:r>
        <w:rPr>
          <w:rFonts w:eastAsiaTheme="minorHAnsi"/>
        </w:rPr>
        <w:t>(1), (4), (6), (9), (12), (15), (17)</w:t>
      </w:r>
    </w:p>
    <w:p w14:paraId="5343708F" w14:textId="77777777" w:rsidR="00AE6BB5" w:rsidRPr="00AE6BB5" w:rsidRDefault="00AE6BB5" w:rsidP="00AE6BB5">
      <w:pPr>
        <w:pStyle w:val="a3"/>
        <w:ind w:left="360" w:firstLineChars="0" w:firstLine="0"/>
        <w:rPr>
          <w:rFonts w:eastAsiaTheme="minorHAnsi" w:hint="eastAsia"/>
        </w:rPr>
      </w:pPr>
    </w:p>
    <w:p w14:paraId="3762C7F8" w14:textId="59154CC3" w:rsidR="00AE6BB5" w:rsidRDefault="00AE6BB5" w:rsidP="00AE6BB5">
      <w:pPr>
        <w:pStyle w:val="a3"/>
        <w:numPr>
          <w:ilvl w:val="0"/>
          <w:numId w:val="4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弱健壮</w:t>
      </w:r>
      <w:r w:rsidRPr="005F2DA8">
        <w:rPr>
          <w:rFonts w:eastAsiaTheme="minorHAnsi" w:hint="eastAsia"/>
        </w:rPr>
        <w:t>等价类测试样例</w:t>
      </w:r>
      <w:r>
        <w:rPr>
          <w:rFonts w:eastAsiaTheme="minorHAnsi" w:hint="eastAsia"/>
        </w:rPr>
        <w:t>：</w:t>
      </w:r>
    </w:p>
    <w:p w14:paraId="73CC0B1A" w14:textId="496636EF" w:rsidR="00AE6BB5" w:rsidRDefault="00AE6BB5" w:rsidP="00AE6BB5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/>
        </w:rPr>
        <w:t xml:space="preserve">(y, m, d) = </w:t>
      </w:r>
      <w:r>
        <w:rPr>
          <w:rFonts w:eastAsiaTheme="minorHAnsi"/>
        </w:rPr>
        <w:t>(</w:t>
      </w:r>
      <w:r>
        <w:rPr>
          <w:rFonts w:eastAsiaTheme="minorHAnsi" w:hint="eastAsia"/>
        </w:rPr>
        <w:t>2000</w:t>
      </w:r>
      <w:r>
        <w:rPr>
          <w:rFonts w:eastAsiaTheme="minorHAnsi"/>
        </w:rPr>
        <w:t>, 3, 30)</w:t>
      </w:r>
      <w:r>
        <w:rPr>
          <w:rFonts w:eastAsiaTheme="minorHAnsi"/>
        </w:rPr>
        <w:t>, (2000, 3), (2000, 3, 30, 30), (a, b, c), (1000, 3, 30),</w:t>
      </w:r>
      <w:r w:rsidR="00DE2553">
        <w:rPr>
          <w:rFonts w:eastAsiaTheme="minorHAnsi"/>
        </w:rPr>
        <w:t xml:space="preserve"> (3000, 3, 30),</w:t>
      </w:r>
      <w:r>
        <w:rPr>
          <w:rFonts w:eastAsiaTheme="minorHAnsi"/>
        </w:rPr>
        <w:t xml:space="preserve"> (2000, -1, 30),</w:t>
      </w:r>
      <w:r w:rsidR="00DE2553">
        <w:rPr>
          <w:rFonts w:eastAsiaTheme="minorHAnsi"/>
        </w:rPr>
        <w:t xml:space="preserve"> </w:t>
      </w:r>
      <w:r w:rsidR="00DE2553">
        <w:rPr>
          <w:rFonts w:eastAsiaTheme="minorHAnsi"/>
        </w:rPr>
        <w:t xml:space="preserve">(2000, </w:t>
      </w:r>
      <w:r w:rsidR="00DE2553">
        <w:rPr>
          <w:rFonts w:eastAsiaTheme="minorHAnsi"/>
        </w:rPr>
        <w:t>100</w:t>
      </w:r>
      <w:r w:rsidR="00DE2553">
        <w:rPr>
          <w:rFonts w:eastAsiaTheme="minorHAnsi"/>
        </w:rPr>
        <w:t>, 30)</w:t>
      </w:r>
      <w:r w:rsidR="00DE2553">
        <w:rPr>
          <w:rFonts w:eastAsiaTheme="minorHAnsi"/>
        </w:rPr>
        <w:t>,</w:t>
      </w:r>
      <w:r>
        <w:rPr>
          <w:rFonts w:eastAsiaTheme="minorHAnsi"/>
        </w:rPr>
        <w:t xml:space="preserve"> (2000, 3, -1),</w:t>
      </w:r>
      <w:r w:rsidR="00DE2553">
        <w:rPr>
          <w:rFonts w:eastAsiaTheme="minorHAnsi"/>
        </w:rPr>
        <w:t xml:space="preserve"> </w:t>
      </w:r>
      <w:r w:rsidR="00DE2553">
        <w:rPr>
          <w:rFonts w:eastAsiaTheme="minorHAnsi"/>
        </w:rPr>
        <w:t>(</w:t>
      </w:r>
      <w:r w:rsidR="00DE2553">
        <w:rPr>
          <w:rFonts w:eastAsiaTheme="minorHAnsi"/>
        </w:rPr>
        <w:t>2000, 3, 100</w:t>
      </w:r>
      <w:r w:rsidR="00DE2553">
        <w:rPr>
          <w:rFonts w:eastAsiaTheme="minorHAnsi"/>
        </w:rPr>
        <w:t>)</w:t>
      </w:r>
      <w:r w:rsidR="00DE2553">
        <w:rPr>
          <w:rFonts w:eastAsiaTheme="minorHAnsi"/>
        </w:rPr>
        <w:t>,</w:t>
      </w:r>
      <w:r>
        <w:rPr>
          <w:rFonts w:eastAsiaTheme="minorHAnsi"/>
        </w:rPr>
        <w:t xml:space="preserve"> (2000, 4, 31), (2001, 2, 29)</w:t>
      </w:r>
    </w:p>
    <w:p w14:paraId="655001D4" w14:textId="4F697CAD" w:rsidR="00AE6BB5" w:rsidRPr="00AE6BB5" w:rsidRDefault="00AE6BB5" w:rsidP="00AE6BB5">
      <w:pPr>
        <w:pStyle w:val="a3"/>
        <w:ind w:left="360" w:firstLineChars="0" w:firstLine="0"/>
        <w:rPr>
          <w:rFonts w:eastAsiaTheme="minorHAnsi" w:hint="eastAsia"/>
        </w:rPr>
      </w:pPr>
      <w:r>
        <w:rPr>
          <w:rFonts w:eastAsiaTheme="minorHAnsi" w:hint="eastAsia"/>
        </w:rPr>
        <w:t>覆盖</w:t>
      </w:r>
      <w:r>
        <w:rPr>
          <w:rFonts w:eastAsiaTheme="minorHAnsi"/>
        </w:rPr>
        <w:t>(1)</w:t>
      </w:r>
      <w:r>
        <w:rPr>
          <w:rFonts w:eastAsiaTheme="minorHAnsi" w:hint="eastAsia"/>
        </w:rPr>
        <w:t xml:space="preserve"> - </w:t>
      </w:r>
      <w:r>
        <w:rPr>
          <w:rFonts w:eastAsiaTheme="minorHAnsi"/>
        </w:rPr>
        <w:t>(17)</w:t>
      </w:r>
    </w:p>
    <w:p w14:paraId="75D2EAA4" w14:textId="77777777" w:rsidR="00AE6BB5" w:rsidRDefault="00AE6BB5" w:rsidP="00AE6BB5">
      <w:pPr>
        <w:pStyle w:val="a3"/>
        <w:ind w:left="360" w:firstLineChars="0" w:firstLine="0"/>
        <w:rPr>
          <w:rFonts w:eastAsiaTheme="minorHAnsi" w:hint="eastAsia"/>
        </w:rPr>
      </w:pPr>
    </w:p>
    <w:p w14:paraId="2A62AE20" w14:textId="77777777" w:rsidR="00AE6BB5" w:rsidRDefault="00AE6BB5" w:rsidP="00AE6BB5">
      <w:pPr>
        <w:pStyle w:val="a3"/>
        <w:numPr>
          <w:ilvl w:val="0"/>
          <w:numId w:val="4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强</w:t>
      </w:r>
      <w:r>
        <w:rPr>
          <w:rFonts w:eastAsiaTheme="minorHAnsi" w:hint="eastAsia"/>
        </w:rPr>
        <w:t>健壮</w:t>
      </w:r>
      <w:r w:rsidRPr="005F2DA8">
        <w:rPr>
          <w:rFonts w:eastAsiaTheme="minorHAnsi" w:hint="eastAsia"/>
        </w:rPr>
        <w:t>等价类测试样例</w:t>
      </w:r>
      <w:r>
        <w:rPr>
          <w:rFonts w:eastAsiaTheme="minorHAnsi" w:hint="eastAsia"/>
        </w:rPr>
        <w:t>：</w:t>
      </w:r>
    </w:p>
    <w:p w14:paraId="715642AB" w14:textId="7F7464C5" w:rsidR="00DE2553" w:rsidRDefault="00DE2553" w:rsidP="00AE6BB5">
      <w:pPr>
        <w:pStyle w:val="a3"/>
        <w:ind w:left="360" w:firstLineChars="0" w:firstLine="0"/>
        <w:rPr>
          <w:rFonts w:eastAsiaTheme="minorHAnsi" w:hint="eastAsia"/>
        </w:rPr>
      </w:pPr>
      <w:r>
        <w:rPr>
          <w:rFonts w:eastAsiaTheme="minorHAnsi" w:hint="eastAsia"/>
        </w:rPr>
        <w:t>除以上外，还有很多，例如：</w:t>
      </w:r>
      <w:r>
        <w:rPr>
          <w:rFonts w:eastAsiaTheme="minorHAnsi"/>
        </w:rPr>
        <w:t>(-1, -1, -1), (3000, 100, 100), (3600, 2, 29), (3600, 2, 28)</w:t>
      </w:r>
      <w:r>
        <w:rPr>
          <w:rFonts w:eastAsiaTheme="minorHAnsi" w:hint="eastAsia"/>
        </w:rPr>
        <w:t>等等</w:t>
      </w:r>
      <w:r>
        <w:rPr>
          <w:rFonts w:eastAsiaTheme="minorHAnsi"/>
        </w:rPr>
        <w:t>…</w:t>
      </w:r>
      <w:bookmarkStart w:id="0" w:name="_GoBack"/>
      <w:bookmarkEnd w:id="0"/>
    </w:p>
    <w:p w14:paraId="79D126A8" w14:textId="32B9D9C9" w:rsidR="00AE6BB5" w:rsidRDefault="00AE6BB5" w:rsidP="00AE6BB5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覆盖</w:t>
      </w:r>
      <w:r>
        <w:rPr>
          <w:rFonts w:eastAsiaTheme="minorHAnsi"/>
        </w:rPr>
        <w:t>(1) – (17)</w:t>
      </w:r>
    </w:p>
    <w:p w14:paraId="55F2A79E" w14:textId="76A4C691" w:rsidR="00AE6BB5" w:rsidRPr="00AE6BB5" w:rsidRDefault="00AE6BB5" w:rsidP="00AE6BB5">
      <w:pPr>
        <w:rPr>
          <w:rFonts w:eastAsiaTheme="minorHAnsi" w:hint="eastAsia"/>
        </w:rPr>
      </w:pPr>
    </w:p>
    <w:p w14:paraId="4BAC3A4B" w14:textId="77777777" w:rsidR="00AE6BB5" w:rsidRDefault="00AE6BB5" w:rsidP="00AE6BB5">
      <w:pPr>
        <w:rPr>
          <w:rFonts w:eastAsiaTheme="minorHAnsi" w:hint="eastAsia"/>
        </w:rPr>
      </w:pPr>
    </w:p>
    <w:p w14:paraId="31698011" w14:textId="77777777" w:rsidR="00AE6BB5" w:rsidRPr="00AE6BB5" w:rsidRDefault="00AE6BB5" w:rsidP="00AE6BB5">
      <w:pPr>
        <w:rPr>
          <w:rFonts w:eastAsiaTheme="minorHAnsi" w:hint="eastAsia"/>
        </w:rPr>
      </w:pPr>
    </w:p>
    <w:sectPr w:rsidR="00AE6BB5" w:rsidRPr="00AE6BB5" w:rsidSect="006E64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F93F68"/>
    <w:multiLevelType w:val="hybridMultilevel"/>
    <w:tmpl w:val="15D88424"/>
    <w:lvl w:ilvl="0" w:tplc="BDECA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563B88"/>
    <w:multiLevelType w:val="hybridMultilevel"/>
    <w:tmpl w:val="8580E904"/>
    <w:lvl w:ilvl="0" w:tplc="539AAAC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2E527E8"/>
    <w:multiLevelType w:val="hybridMultilevel"/>
    <w:tmpl w:val="871A6BEC"/>
    <w:lvl w:ilvl="0" w:tplc="6A08306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DA319FA"/>
    <w:multiLevelType w:val="hybridMultilevel"/>
    <w:tmpl w:val="7C52D8BA"/>
    <w:lvl w:ilvl="0" w:tplc="F1F29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99"/>
    <w:rsid w:val="00092589"/>
    <w:rsid w:val="000B2879"/>
    <w:rsid w:val="000C3005"/>
    <w:rsid w:val="001755BA"/>
    <w:rsid w:val="0043698C"/>
    <w:rsid w:val="00453B99"/>
    <w:rsid w:val="005F2DA8"/>
    <w:rsid w:val="006E648C"/>
    <w:rsid w:val="009C5112"/>
    <w:rsid w:val="00AE6BB5"/>
    <w:rsid w:val="00BB5150"/>
    <w:rsid w:val="00C914C4"/>
    <w:rsid w:val="00DE2553"/>
    <w:rsid w:val="00F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5B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B99"/>
    <w:pPr>
      <w:ind w:firstLineChars="200" w:firstLine="420"/>
    </w:pPr>
  </w:style>
  <w:style w:type="table" w:styleId="a4">
    <w:name w:val="Table Grid"/>
    <w:basedOn w:val="a1"/>
    <w:uiPriority w:val="39"/>
    <w:rsid w:val="00453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uziang/Library/Group%20Containers/UBF8T346G9.Office/User%20Content.localized/Templates.localized/ss2015_15331111_&#32993;&#23376;&#26114;_stmt_assign_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ss2015_15331111_胡子昂_stmt_assign_X.dotx</Template>
  <TotalTime>27</TotalTime>
  <Pages>2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2018-07-08T04:41:00Z</dcterms:created>
  <dcterms:modified xsi:type="dcterms:W3CDTF">2018-07-08T05:28:00Z</dcterms:modified>
</cp:coreProperties>
</file>